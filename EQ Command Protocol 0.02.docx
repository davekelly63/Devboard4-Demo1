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B96" w:rsidRDefault="00BB0E19" w:rsidP="003B38EF">
      <w:pPr>
        <w:pStyle w:val="Title"/>
      </w:pPr>
      <w:r>
        <w:t>Command Protocol</w:t>
      </w:r>
    </w:p>
    <w:p w:rsidR="003B38EF" w:rsidRDefault="003B38EF">
      <w:r>
        <w:t>Issue 0.02</w:t>
      </w:r>
    </w:p>
    <w:p w:rsidR="003B38EF" w:rsidRDefault="003B38EF">
      <w:r>
        <w:t>January 2015</w:t>
      </w:r>
    </w:p>
    <w:p w:rsidR="003B38EF" w:rsidRDefault="003B38EF">
      <w:bookmarkStart w:id="0" w:name="_GoBack"/>
      <w:bookmarkEnd w:id="0"/>
    </w:p>
    <w:p w:rsidR="00BB0E19" w:rsidRDefault="00BB0E19">
      <w:r>
        <w:t>Each command consists of 2 bytes.</w:t>
      </w:r>
    </w:p>
    <w:p w:rsidR="00BB0E19" w:rsidRDefault="00BB0E19">
      <w:r>
        <w:t>First byte is the command, to or from the device.</w:t>
      </w:r>
    </w:p>
    <w:p w:rsidR="00BB0E19" w:rsidRDefault="00BB0E19">
      <w:r>
        <w:t>Second byte is the data</w:t>
      </w:r>
    </w:p>
    <w:p w:rsidR="00BB0E19" w:rsidRDefault="00BB0E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B0E19" w:rsidRPr="000E7EB3" w:rsidTr="00BB0E19">
        <w:tc>
          <w:tcPr>
            <w:tcW w:w="3080" w:type="dxa"/>
          </w:tcPr>
          <w:p w:rsidR="00BB0E19" w:rsidRPr="000E7EB3" w:rsidRDefault="00BB0E19">
            <w:pPr>
              <w:rPr>
                <w:b/>
              </w:rPr>
            </w:pPr>
            <w:r w:rsidRPr="000E7EB3">
              <w:rPr>
                <w:b/>
              </w:rPr>
              <w:t>Function</w:t>
            </w:r>
          </w:p>
        </w:tc>
        <w:tc>
          <w:tcPr>
            <w:tcW w:w="3081" w:type="dxa"/>
          </w:tcPr>
          <w:p w:rsidR="00BB0E19" w:rsidRPr="000E7EB3" w:rsidRDefault="00BB0E19">
            <w:pPr>
              <w:rPr>
                <w:b/>
              </w:rPr>
            </w:pPr>
            <w:r w:rsidRPr="000E7EB3">
              <w:rPr>
                <w:b/>
              </w:rPr>
              <w:t xml:space="preserve">Command </w:t>
            </w:r>
          </w:p>
        </w:tc>
        <w:tc>
          <w:tcPr>
            <w:tcW w:w="3081" w:type="dxa"/>
          </w:tcPr>
          <w:p w:rsidR="00BB0E19" w:rsidRPr="000E7EB3" w:rsidRDefault="00BB0E19">
            <w:pPr>
              <w:rPr>
                <w:b/>
              </w:rPr>
            </w:pPr>
            <w:r w:rsidRPr="000E7EB3">
              <w:rPr>
                <w:b/>
              </w:rPr>
              <w:t>Data</w:t>
            </w:r>
          </w:p>
        </w:tc>
      </w:tr>
      <w:tr w:rsidR="00BB0E19" w:rsidTr="00BB0E19">
        <w:tc>
          <w:tcPr>
            <w:tcW w:w="3080" w:type="dxa"/>
          </w:tcPr>
          <w:p w:rsidR="00BB0E19" w:rsidRDefault="00BB0E19">
            <w:r>
              <w:t>Relay Buttons</w:t>
            </w:r>
          </w:p>
        </w:tc>
        <w:tc>
          <w:tcPr>
            <w:tcW w:w="3081" w:type="dxa"/>
          </w:tcPr>
          <w:p w:rsidR="00BB0E19" w:rsidRDefault="00BB0E19">
            <w:r>
              <w:t>0x90</w:t>
            </w:r>
          </w:p>
        </w:tc>
        <w:tc>
          <w:tcPr>
            <w:tcW w:w="3081" w:type="dxa"/>
          </w:tcPr>
          <w:p w:rsidR="00BB0E19" w:rsidRDefault="00BB0E19">
            <w:r>
              <w:t xml:space="preserve">0x10- 0x18. Set </w:t>
            </w:r>
            <w:proofErr w:type="spellStart"/>
            <w:r>
              <w:t>msb</w:t>
            </w:r>
            <w:proofErr w:type="spellEnd"/>
            <w:r>
              <w:t xml:space="preserve"> for On</w:t>
            </w:r>
          </w:p>
        </w:tc>
      </w:tr>
      <w:tr w:rsidR="00BB0E19" w:rsidTr="00BB0E19">
        <w:tc>
          <w:tcPr>
            <w:tcW w:w="3080" w:type="dxa"/>
          </w:tcPr>
          <w:p w:rsidR="00BB0E19" w:rsidRDefault="00BB0E19">
            <w:r>
              <w:t>LED Switches</w:t>
            </w:r>
          </w:p>
        </w:tc>
        <w:tc>
          <w:tcPr>
            <w:tcW w:w="3081" w:type="dxa"/>
          </w:tcPr>
          <w:p w:rsidR="00BB0E19" w:rsidRDefault="00BB0E19">
            <w:r>
              <w:t>0x90</w:t>
            </w:r>
          </w:p>
        </w:tc>
        <w:tc>
          <w:tcPr>
            <w:tcW w:w="3081" w:type="dxa"/>
          </w:tcPr>
          <w:p w:rsidR="00BB0E19" w:rsidRDefault="00BB0E19">
            <w:r>
              <w:t xml:space="preserve">0x20-0x28. Set </w:t>
            </w:r>
            <w:proofErr w:type="spellStart"/>
            <w:r>
              <w:t>msb</w:t>
            </w:r>
            <w:proofErr w:type="spellEnd"/>
            <w:r>
              <w:t xml:space="preserve"> for On</w:t>
            </w:r>
          </w:p>
        </w:tc>
      </w:tr>
      <w:tr w:rsidR="00BB0E19" w:rsidTr="00BB0E19">
        <w:tc>
          <w:tcPr>
            <w:tcW w:w="3080" w:type="dxa"/>
          </w:tcPr>
          <w:p w:rsidR="00BB0E19" w:rsidRDefault="00BB0E19">
            <w:r>
              <w:t>Slide switches</w:t>
            </w:r>
          </w:p>
        </w:tc>
        <w:tc>
          <w:tcPr>
            <w:tcW w:w="3081" w:type="dxa"/>
          </w:tcPr>
          <w:p w:rsidR="00BB0E19" w:rsidRDefault="00BB0E19">
            <w:r>
              <w:t>0x90</w:t>
            </w:r>
          </w:p>
        </w:tc>
        <w:tc>
          <w:tcPr>
            <w:tcW w:w="3081" w:type="dxa"/>
          </w:tcPr>
          <w:p w:rsidR="00BB0E19" w:rsidRDefault="00BB0E19">
            <w:r>
              <w:t xml:space="preserve">0x00-0x08. Set </w:t>
            </w:r>
            <w:proofErr w:type="spellStart"/>
            <w:r>
              <w:t>msb</w:t>
            </w:r>
            <w:proofErr w:type="spellEnd"/>
            <w:r>
              <w:t xml:space="preserve"> for on</w:t>
            </w:r>
          </w:p>
        </w:tc>
      </w:tr>
      <w:tr w:rsidR="00BB0E19" w:rsidTr="00BB0E19">
        <w:tc>
          <w:tcPr>
            <w:tcW w:w="3080" w:type="dxa"/>
          </w:tcPr>
          <w:p w:rsidR="00BB0E19" w:rsidRDefault="00BB0E19">
            <w:r>
              <w:t>PWM adjustment</w:t>
            </w:r>
          </w:p>
        </w:tc>
        <w:tc>
          <w:tcPr>
            <w:tcW w:w="3081" w:type="dxa"/>
          </w:tcPr>
          <w:p w:rsidR="00BB0E19" w:rsidRDefault="00BB0E19">
            <w:r>
              <w:t>0x91</w:t>
            </w:r>
          </w:p>
        </w:tc>
        <w:tc>
          <w:tcPr>
            <w:tcW w:w="3081" w:type="dxa"/>
          </w:tcPr>
          <w:p w:rsidR="00BB0E19" w:rsidRDefault="00BB0E19">
            <w:r>
              <w:t>8 bit value to set</w:t>
            </w:r>
          </w:p>
        </w:tc>
      </w:tr>
      <w:tr w:rsidR="00BB0E19" w:rsidTr="00BB0E19">
        <w:tc>
          <w:tcPr>
            <w:tcW w:w="3080" w:type="dxa"/>
          </w:tcPr>
          <w:p w:rsidR="00BB0E19" w:rsidRDefault="00BB0E19">
            <w:r>
              <w:t>VR2 adjustment</w:t>
            </w:r>
          </w:p>
        </w:tc>
        <w:tc>
          <w:tcPr>
            <w:tcW w:w="3081" w:type="dxa"/>
          </w:tcPr>
          <w:p w:rsidR="00BB0E19" w:rsidRDefault="00BB0E19">
            <w:r>
              <w:t>0x92</w:t>
            </w:r>
          </w:p>
        </w:tc>
        <w:tc>
          <w:tcPr>
            <w:tcW w:w="3081" w:type="dxa"/>
          </w:tcPr>
          <w:p w:rsidR="00BB0E19" w:rsidRDefault="00BB0E19">
            <w:r>
              <w:t>8 bit data</w:t>
            </w:r>
          </w:p>
        </w:tc>
      </w:tr>
      <w:tr w:rsidR="00BB0E19" w:rsidTr="00BB0E19">
        <w:tc>
          <w:tcPr>
            <w:tcW w:w="3080" w:type="dxa"/>
          </w:tcPr>
          <w:p w:rsidR="00BB0E19" w:rsidRDefault="00074C1B">
            <w:r>
              <w:t>Set LCD Text</w:t>
            </w:r>
          </w:p>
        </w:tc>
        <w:tc>
          <w:tcPr>
            <w:tcW w:w="3081" w:type="dxa"/>
          </w:tcPr>
          <w:p w:rsidR="00BB0E19" w:rsidRDefault="00074C1B">
            <w:r>
              <w:t>0x71</w:t>
            </w:r>
          </w:p>
        </w:tc>
        <w:tc>
          <w:tcPr>
            <w:tcW w:w="3081" w:type="dxa"/>
          </w:tcPr>
          <w:p w:rsidR="00BB0E19" w:rsidRDefault="00074C1B">
            <w:r>
              <w:t>Line number, then data</w:t>
            </w:r>
          </w:p>
        </w:tc>
      </w:tr>
      <w:tr w:rsidR="00BB0E19" w:rsidTr="00BB0E19">
        <w:tc>
          <w:tcPr>
            <w:tcW w:w="3080" w:type="dxa"/>
          </w:tcPr>
          <w:p w:rsidR="00BB0E19" w:rsidRDefault="00BB0E19"/>
        </w:tc>
        <w:tc>
          <w:tcPr>
            <w:tcW w:w="3081" w:type="dxa"/>
          </w:tcPr>
          <w:p w:rsidR="00BB0E19" w:rsidRDefault="00BB0E19"/>
        </w:tc>
        <w:tc>
          <w:tcPr>
            <w:tcW w:w="3081" w:type="dxa"/>
          </w:tcPr>
          <w:p w:rsidR="00BB0E19" w:rsidRDefault="00BB0E19"/>
        </w:tc>
      </w:tr>
      <w:tr w:rsidR="00BB16B3" w:rsidTr="00BB0E19">
        <w:tc>
          <w:tcPr>
            <w:tcW w:w="3080" w:type="dxa"/>
          </w:tcPr>
          <w:p w:rsidR="00BB16B3" w:rsidRDefault="00BB16B3">
            <w:r>
              <w:t>Acknowledge</w:t>
            </w:r>
          </w:p>
        </w:tc>
        <w:tc>
          <w:tcPr>
            <w:tcW w:w="3081" w:type="dxa"/>
          </w:tcPr>
          <w:p w:rsidR="00BB16B3" w:rsidRDefault="00BB16B3">
            <w:r>
              <w:t>0x74</w:t>
            </w:r>
          </w:p>
        </w:tc>
        <w:tc>
          <w:tcPr>
            <w:tcW w:w="3081" w:type="dxa"/>
          </w:tcPr>
          <w:p w:rsidR="00BB16B3" w:rsidRDefault="00BB16B3">
            <w:r>
              <w:t>0 for ACK, 1 for NAK</w:t>
            </w:r>
          </w:p>
        </w:tc>
      </w:tr>
    </w:tbl>
    <w:p w:rsidR="00BB0E19" w:rsidRDefault="00BB0E19"/>
    <w:sectPr w:rsidR="00BB0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E19"/>
    <w:rsid w:val="000724CA"/>
    <w:rsid w:val="00074C1B"/>
    <w:rsid w:val="000E7EB3"/>
    <w:rsid w:val="003B38EF"/>
    <w:rsid w:val="00BB0E19"/>
    <w:rsid w:val="00BB16B3"/>
    <w:rsid w:val="00E9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B3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B3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E984092F.dotm</Template>
  <TotalTime>8</TotalTime>
  <Pages>1</Pages>
  <Words>70</Words>
  <Characters>402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Kelly</dc:creator>
  <cp:lastModifiedBy>Dave Kelly</cp:lastModifiedBy>
  <cp:revision>7</cp:revision>
  <dcterms:created xsi:type="dcterms:W3CDTF">2015-01-12T10:50:00Z</dcterms:created>
  <dcterms:modified xsi:type="dcterms:W3CDTF">2015-01-13T08:27:00Z</dcterms:modified>
</cp:coreProperties>
</file>